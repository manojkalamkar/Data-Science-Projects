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Hlk484854465"/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0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1"/>
    <w:bookmarkEnd w:id="2"/>
    <w:bookmarkEnd w:id="3"/>
    <w:bookmarkEnd w:id="4"/>
    <w:bookmarkEnd w:id="5"/>
    <w:p w:rsidR="00C6554A" w:rsidRDefault="008847EA" w:rsidP="00C6554A">
      <w:pPr>
        <w:pStyle w:val="Title"/>
      </w:pPr>
      <w:r>
        <w:t>HR Analytics Report</w:t>
      </w:r>
    </w:p>
    <w:p w:rsidR="00C6554A" w:rsidRPr="00D5413C" w:rsidRDefault="00B638A6" w:rsidP="00C6554A">
      <w:pPr>
        <w:pStyle w:val="Subtitle"/>
      </w:pPr>
      <w:r>
        <w:t>UPx academy certification exam</w:t>
      </w:r>
    </w:p>
    <w:p w:rsidR="00C6554A" w:rsidRDefault="00B638A6" w:rsidP="00C6554A">
      <w:pPr>
        <w:pStyle w:val="ContactInfo"/>
      </w:pPr>
      <w:r>
        <w:t>Manoj Kalamkar</w:t>
      </w:r>
      <w:r w:rsidR="00C6554A">
        <w:t xml:space="preserve"> | </w:t>
      </w:r>
      <w:r>
        <w:t>Data Science Super Specialization</w:t>
      </w:r>
      <w:r w:rsidR="00C6554A">
        <w:t xml:space="preserve"> |</w:t>
      </w:r>
      <w:r w:rsidR="00C6554A" w:rsidRPr="00D5413C">
        <w:t xml:space="preserve"> </w:t>
      </w:r>
      <w:r>
        <w:t>June 10</w:t>
      </w:r>
      <w:r w:rsidRPr="00B638A6">
        <w:rPr>
          <w:vertAlign w:val="superscript"/>
        </w:rPr>
        <w:t>th</w:t>
      </w:r>
      <w:r>
        <w:t>, 2017</w:t>
      </w:r>
      <w:r w:rsidR="00C6554A">
        <w:br w:type="page"/>
      </w:r>
    </w:p>
    <w:p w:rsidR="00C6554A" w:rsidRDefault="009C030D" w:rsidP="00C6554A">
      <w:pPr>
        <w:pStyle w:val="Heading1"/>
      </w:pPr>
      <w:r>
        <w:lastRenderedPageBreak/>
        <w:t>Problem Statement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This is a dataset of employees from some company with following fields: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25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 Last evaluation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25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 Number of projects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25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 Average monthly hours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25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 Time spent at the company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25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 Whether they have had a work accident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25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 Whether they have had a promotion in the last 5 years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25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 Department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25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 Salary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 Whether the employee has left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*This dataset is simulated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Objective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Find out why the best and most experienced employees leaving prematurely? Predict which valuable employees will leave next.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Guidelines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Explore and prepare the data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Create training and testing data for the model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Train the model </w:t>
      </w:r>
    </w:p>
    <w:p w:rsidR="00BB5B91" w:rsidRPr="00BB5B91" w:rsidRDefault="00BB5B91" w:rsidP="00BB5B91">
      <w:pPr>
        <w:autoSpaceDE w:val="0"/>
        <w:autoSpaceDN w:val="0"/>
        <w:adjustRightInd w:val="0"/>
        <w:spacing w:before="0" w:after="0" w:line="240" w:lineRule="auto"/>
        <w:rPr>
          <w:rFonts w:cs="Cambria"/>
          <w:color w:val="auto"/>
          <w:sz w:val="23"/>
          <w:szCs w:val="23"/>
        </w:rPr>
      </w:pPr>
      <w:r w:rsidRPr="00BB5B91">
        <w:rPr>
          <w:rFonts w:cs="Cambria"/>
          <w:color w:val="auto"/>
          <w:sz w:val="23"/>
          <w:szCs w:val="23"/>
        </w:rPr>
        <w:t xml:space="preserve">Test the model </w:t>
      </w:r>
    </w:p>
    <w:p w:rsidR="00BB5B91" w:rsidRDefault="00BB5B91" w:rsidP="00BB5B91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BB5B91">
        <w:rPr>
          <w:rFonts w:asciiTheme="minorHAnsi" w:hAnsiTheme="minorHAnsi"/>
          <w:color w:val="auto"/>
          <w:sz w:val="23"/>
          <w:szCs w:val="23"/>
        </w:rPr>
        <w:t>Show or visualize the output</w:t>
      </w:r>
    </w:p>
    <w:p w:rsidR="00BB5B91" w:rsidRDefault="00BB5B91">
      <w:pPr>
        <w:rPr>
          <w:rFonts w:cs="Cambria"/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BB0B53" w:rsidRDefault="00BB0B53" w:rsidP="00BB0B53">
      <w:pPr>
        <w:pStyle w:val="Heading1"/>
      </w:pPr>
      <w:r>
        <w:lastRenderedPageBreak/>
        <w:t>Exploratory Data Analysis</w:t>
      </w:r>
    </w:p>
    <w:p w:rsidR="00C6554A" w:rsidRPr="00D5413C" w:rsidRDefault="00BB0B53" w:rsidP="00C6554A">
      <w:pPr>
        <w:pStyle w:val="Heading2"/>
      </w:pPr>
      <w:r>
        <w:t>Understanding Data</w:t>
      </w:r>
    </w:p>
    <w:p w:rsidR="00E22EB4" w:rsidRDefault="00E22EB4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FF556C">
        <w:rPr>
          <w:rFonts w:ascii="Lucida Console" w:eastAsia="Times New Roman" w:hAnsi="Lucida Console" w:cs="Courier New"/>
          <w:color w:val="0000FF"/>
          <w:sz w:val="20"/>
          <w:szCs w:val="20"/>
        </w:rPr>
        <w:t>train_hr</w:t>
      </w:r>
      <w:proofErr w:type="spellEnd"/>
      <w:r w:rsidRPr="00FF556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[1] 14999    10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F556C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FF556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F556C">
        <w:rPr>
          <w:rFonts w:ascii="Lucida Console" w:eastAsia="Times New Roman" w:hAnsi="Lucida Console" w:cs="Courier New"/>
          <w:color w:val="0000FF"/>
          <w:sz w:val="20"/>
          <w:szCs w:val="20"/>
        </w:rPr>
        <w:t>train_hr</w:t>
      </w:r>
      <w:proofErr w:type="spellEnd"/>
      <w:r w:rsidRPr="00FF556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14999 obs. of  10 variables: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satisfaction_level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0.38 0.8 0.11 0.72 0.37 0.41 0.1 0.92 0.89 0.42 ...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last_evaluation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0.53 0.86 0.88 0.87 0.52 0.5 0.77 0.85 1 0.53 ...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number_project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2 5 7 5 2 2 6 5 5 2 ...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average_montly_</w:t>
      </w:r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hours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157 262 272 223 159 153 247 259 224 142 ...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time_spend_company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3 6 4 5 3 3 4 5 5 3 ...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Work_accident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0 0 0 0 0 0 0 0 0 0 ...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left               </w:t>
      </w:r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1 1 1 1 1 1 1 1 1 1 ...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promotion_last_5years: </w:t>
      </w:r>
      <w:proofErr w:type="spellStart"/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0 0 0 0 0 0 0 0 0 ...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sales              </w:t>
      </w:r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10 levels "accounting","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hr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",..: 8 8 8 8 8 8 8 8 8 8 ...</w:t>
      </w:r>
    </w:p>
    <w:p w:rsidR="00FF556C" w:rsidRPr="00FF556C" w:rsidRDefault="00FF556C" w:rsidP="00FF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salary             </w:t>
      </w:r>
      <w:proofErr w:type="gram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3 levels "</w:t>
      </w:r>
      <w:proofErr w:type="spellStart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high","low","medium</w:t>
      </w:r>
      <w:proofErr w:type="spellEnd"/>
      <w:r w:rsidRPr="00FF556C">
        <w:rPr>
          <w:rFonts w:ascii="Lucida Console" w:eastAsia="Times New Roman" w:hAnsi="Lucida Console" w:cs="Courier New"/>
          <w:color w:val="000000"/>
          <w:sz w:val="20"/>
          <w:szCs w:val="20"/>
        </w:rPr>
        <w:t>": 2 3 3 2 2 2 2 2 2 2 ...</w:t>
      </w:r>
    </w:p>
    <w:p w:rsidR="002C27EC" w:rsidRDefault="002C27EC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FE0CEE" w:rsidRDefault="00FE0CEE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FE0CEE" w:rsidRDefault="00FE0CEE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063C19" w:rsidRDefault="00063C19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FF556C" w:rsidRDefault="00FF556C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063C19" w:rsidRDefault="00063C19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063C19" w:rsidRDefault="00605DF4" w:rsidP="00063C19">
      <w:pPr>
        <w:pStyle w:val="Heading2"/>
      </w:pPr>
      <w:r>
        <w:t>U</w:t>
      </w:r>
      <w:r w:rsidR="00063C19">
        <w:t xml:space="preserve">nivariate </w:t>
      </w:r>
      <w:r>
        <w:t>A</w:t>
      </w:r>
      <w:r w:rsidR="00063C19">
        <w:t>nalysis</w:t>
      </w:r>
    </w:p>
    <w:p w:rsidR="00B05AC7" w:rsidRPr="00B05AC7" w:rsidRDefault="00B05AC7" w:rsidP="00B05AC7"/>
    <w:p w:rsidR="00063C19" w:rsidRDefault="00505485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 w:rsidRPr="00505485">
        <w:rPr>
          <w:noProof/>
          <w:color w:val="auto"/>
          <w:sz w:val="23"/>
          <w:szCs w:val="23"/>
        </w:rPr>
        <w:drawing>
          <wp:inline distT="0" distB="0" distL="0" distR="0">
            <wp:extent cx="1725091" cy="20116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217" cy="203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485">
        <w:rPr>
          <w:noProof/>
        </w:rPr>
        <w:drawing>
          <wp:inline distT="0" distB="0" distL="0" distR="0" wp14:anchorId="433D12F7" wp14:editId="190D72F6">
            <wp:extent cx="1748790" cy="19321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89" cy="195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AC7" w:rsidRPr="00B05AC7">
        <w:rPr>
          <w:noProof/>
          <w:color w:val="auto"/>
          <w:sz w:val="23"/>
          <w:szCs w:val="23"/>
        </w:rPr>
        <w:drawing>
          <wp:inline distT="0" distB="0" distL="0" distR="0">
            <wp:extent cx="1668496" cy="1844702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466" cy="18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35" w:rsidRDefault="00AB0935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noProof/>
        </w:rPr>
      </w:pPr>
    </w:p>
    <w:p w:rsidR="00AB0935" w:rsidRDefault="00AB0935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noProof/>
        </w:rPr>
      </w:pPr>
    </w:p>
    <w:p w:rsidR="00E22EB4" w:rsidRDefault="002C27EC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  <w:r w:rsidR="00CD4C8A" w:rsidRPr="00CD4C8A">
        <w:rPr>
          <w:noProof/>
          <w:color w:val="auto"/>
          <w:sz w:val="23"/>
          <w:szCs w:val="23"/>
        </w:rPr>
        <w:drawing>
          <wp:inline distT="0" distB="0" distL="0" distR="0">
            <wp:extent cx="1611352" cy="192421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455" cy="19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80F" w:rsidRPr="0094580F">
        <w:rPr>
          <w:noProof/>
          <w:color w:val="auto"/>
          <w:sz w:val="23"/>
          <w:szCs w:val="23"/>
        </w:rPr>
        <w:drawing>
          <wp:inline distT="0" distB="0" distL="0" distR="0">
            <wp:extent cx="1741168" cy="18685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038" cy="18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CFE" w:rsidRPr="00986CFE">
        <w:rPr>
          <w:noProof/>
          <w:color w:val="auto"/>
          <w:sz w:val="23"/>
          <w:szCs w:val="23"/>
        </w:rPr>
        <w:drawing>
          <wp:inline distT="0" distB="0" distL="0" distR="0">
            <wp:extent cx="1892262" cy="18526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72" cy="187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35" w:rsidRDefault="00AB0935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DF6691" w:rsidRDefault="00DF6691" w:rsidP="00DF6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DF6691" w:rsidRDefault="00507634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 w:rsidRPr="00507634">
        <w:rPr>
          <w:color w:val="auto"/>
          <w:sz w:val="23"/>
          <w:szCs w:val="23"/>
        </w:rPr>
        <w:t>Many employees joined very recently 2 to 3 years are more</w:t>
      </w:r>
    </w:p>
    <w:p w:rsidR="00507634" w:rsidRDefault="00507634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Number </w:t>
      </w:r>
      <w:r w:rsidRPr="00507634">
        <w:rPr>
          <w:color w:val="auto"/>
          <w:sz w:val="23"/>
          <w:szCs w:val="23"/>
        </w:rPr>
        <w:t>of projects employees worked are higher for 3 &amp; 4 projects</w:t>
      </w:r>
    </w:p>
    <w:p w:rsidR="00507634" w:rsidRDefault="00507634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 w:rsidRPr="00507634">
        <w:rPr>
          <w:color w:val="auto"/>
          <w:sz w:val="23"/>
          <w:szCs w:val="23"/>
        </w:rPr>
        <w:t>About 23% employees left company with given data</w:t>
      </w:r>
    </w:p>
    <w:p w:rsidR="00004536" w:rsidRDefault="00146456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 w:rsidRPr="00146456">
        <w:rPr>
          <w:noProof/>
          <w:color w:val="auto"/>
          <w:sz w:val="23"/>
          <w:szCs w:val="23"/>
        </w:rPr>
        <w:lastRenderedPageBreak/>
        <w:drawing>
          <wp:inline distT="0" distB="0" distL="0" distR="0">
            <wp:extent cx="2027582" cy="41158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82" cy="41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456">
        <w:rPr>
          <w:noProof/>
          <w:color w:val="auto"/>
          <w:sz w:val="23"/>
          <w:szCs w:val="23"/>
        </w:rPr>
        <w:drawing>
          <wp:inline distT="0" distB="0" distL="0" distR="0">
            <wp:extent cx="1805305" cy="3951799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236" cy="39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536" w:rsidRDefault="00004536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004536" w:rsidRDefault="00004536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004536" w:rsidRDefault="00004536" w:rsidP="0000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004536" w:rsidRDefault="00004536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V</w:t>
      </w:r>
      <w:r w:rsidRPr="00004536">
        <w:rPr>
          <w:color w:val="auto"/>
          <w:sz w:val="23"/>
          <w:szCs w:val="23"/>
        </w:rPr>
        <w:t>ery few employees got promotion in last 5 years. Only around 2%</w:t>
      </w:r>
    </w:p>
    <w:p w:rsidR="00004536" w:rsidRDefault="00004536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 w:rsidRPr="00004536">
        <w:rPr>
          <w:color w:val="auto"/>
          <w:sz w:val="23"/>
          <w:szCs w:val="23"/>
        </w:rPr>
        <w:t xml:space="preserve">Seem to be </w:t>
      </w:r>
      <w:r w:rsidR="00507824">
        <w:rPr>
          <w:color w:val="auto"/>
          <w:sz w:val="23"/>
          <w:szCs w:val="23"/>
        </w:rPr>
        <w:t>higher</w:t>
      </w:r>
      <w:r w:rsidRPr="00004536">
        <w:rPr>
          <w:color w:val="auto"/>
          <w:sz w:val="23"/>
          <w:szCs w:val="23"/>
        </w:rPr>
        <w:t xml:space="preserve"> work accident</w:t>
      </w:r>
    </w:p>
    <w:p w:rsidR="00986CFE" w:rsidRDefault="00146456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 w:rsidRPr="00146456">
        <w:rPr>
          <w:noProof/>
          <w:color w:val="auto"/>
          <w:sz w:val="23"/>
          <w:szCs w:val="23"/>
        </w:rPr>
        <w:lastRenderedPageBreak/>
        <w:drawing>
          <wp:inline distT="0" distB="0" distL="0" distR="0">
            <wp:extent cx="2273300" cy="35065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158" cy="351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533" w:rsidRPr="00355533">
        <w:rPr>
          <w:noProof/>
          <w:color w:val="auto"/>
          <w:sz w:val="23"/>
          <w:szCs w:val="23"/>
        </w:rPr>
        <w:drawing>
          <wp:inline distT="0" distB="0" distL="0" distR="0">
            <wp:extent cx="2241998" cy="3538330"/>
            <wp:effectExtent l="0" t="0" r="635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49" cy="35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35" w:rsidRDefault="00AB0935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1403E6" w:rsidRDefault="001403E6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 w:rsidRPr="001403E6">
        <w:rPr>
          <w:noProof/>
          <w:color w:val="auto"/>
          <w:sz w:val="23"/>
          <w:szCs w:val="23"/>
        </w:rPr>
        <w:drawing>
          <wp:inline distT="0" distB="0" distL="0" distR="0">
            <wp:extent cx="1947545" cy="2130950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76" cy="213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3E6" w:rsidRDefault="001403E6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1C4D0D" w:rsidRDefault="001C4D0D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A351E1" w:rsidRPr="00A351E1" w:rsidRDefault="00A351E1" w:rsidP="00A35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 w:rsidRPr="00A351E1">
        <w:rPr>
          <w:color w:val="auto"/>
          <w:sz w:val="23"/>
          <w:szCs w:val="23"/>
        </w:rPr>
        <w:t>There are more Sales, Technical employees in company than others</w:t>
      </w:r>
    </w:p>
    <w:p w:rsidR="006F4586" w:rsidRDefault="00A351E1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A351E1">
        <w:rPr>
          <w:color w:val="auto"/>
          <w:sz w:val="23"/>
          <w:szCs w:val="23"/>
        </w:rPr>
        <w:t>Low and Medium salaries are higher than High</w:t>
      </w:r>
    </w:p>
    <w:p w:rsidR="006F4586" w:rsidRDefault="001403E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1403E6">
        <w:rPr>
          <w:color w:val="auto"/>
          <w:sz w:val="23"/>
          <w:szCs w:val="23"/>
        </w:rPr>
        <w:t xml:space="preserve">Overall employees had </w:t>
      </w:r>
      <w:proofErr w:type="gramStart"/>
      <w:r w:rsidRPr="001403E6">
        <w:rPr>
          <w:color w:val="auto"/>
          <w:sz w:val="23"/>
          <w:szCs w:val="23"/>
        </w:rPr>
        <w:t>less higher</w:t>
      </w:r>
      <w:proofErr w:type="gramEnd"/>
      <w:r w:rsidRPr="001403E6">
        <w:rPr>
          <w:color w:val="auto"/>
          <w:sz w:val="23"/>
          <w:szCs w:val="23"/>
        </w:rPr>
        <w:t xml:space="preserve"> than Low/Medium salaries as expected</w:t>
      </w: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Pr="006F4586" w:rsidRDefault="006F4586" w:rsidP="006F4586">
      <w:pPr>
        <w:pStyle w:val="Heading2"/>
      </w:pPr>
      <w:r>
        <w:lastRenderedPageBreak/>
        <w:t>Bivariate Analysis</w:t>
      </w:r>
    </w:p>
    <w:p w:rsidR="006F4586" w:rsidRDefault="0088419B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88419B">
        <w:rPr>
          <w:noProof/>
          <w:color w:val="auto"/>
          <w:sz w:val="23"/>
          <w:szCs w:val="23"/>
        </w:rPr>
        <w:drawing>
          <wp:inline distT="0" distB="0" distL="0" distR="0">
            <wp:extent cx="1844040" cy="192421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214" cy="192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5D7" w:rsidRPr="004135D7">
        <w:rPr>
          <w:color w:val="auto"/>
          <w:sz w:val="23"/>
          <w:szCs w:val="23"/>
        </w:rPr>
        <w:t xml:space="preserve"> </w:t>
      </w:r>
      <w:r w:rsidRPr="0088419B">
        <w:rPr>
          <w:noProof/>
          <w:color w:val="auto"/>
          <w:sz w:val="23"/>
          <w:szCs w:val="23"/>
        </w:rPr>
        <w:drawing>
          <wp:inline distT="0" distB="0" distL="0" distR="0">
            <wp:extent cx="1821553" cy="182880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841" cy="18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DCF" w:rsidRPr="00991DCF">
        <w:rPr>
          <w:color w:val="auto"/>
          <w:sz w:val="23"/>
          <w:szCs w:val="23"/>
        </w:rPr>
        <w:t xml:space="preserve"> </w:t>
      </w:r>
      <w:r w:rsidR="00991DCF" w:rsidRPr="00991DCF">
        <w:rPr>
          <w:noProof/>
          <w:color w:val="auto"/>
          <w:sz w:val="23"/>
          <w:szCs w:val="23"/>
        </w:rPr>
        <w:drawing>
          <wp:inline distT="0" distB="0" distL="0" distR="0">
            <wp:extent cx="1447138" cy="1827143"/>
            <wp:effectExtent l="0" t="0" r="127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64" cy="183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340" w:rsidRPr="00BC0340">
        <w:rPr>
          <w:color w:val="auto"/>
          <w:sz w:val="23"/>
          <w:szCs w:val="23"/>
        </w:rPr>
        <w:t xml:space="preserve"> </w:t>
      </w:r>
      <w:r w:rsidR="00BC0340" w:rsidRPr="00BC0340">
        <w:rPr>
          <w:noProof/>
          <w:color w:val="auto"/>
          <w:sz w:val="23"/>
          <w:szCs w:val="23"/>
        </w:rPr>
        <w:drawing>
          <wp:inline distT="0" distB="0" distL="0" distR="0">
            <wp:extent cx="1650351" cy="1773141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08" cy="178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82B" w:rsidRPr="001403E6">
        <w:rPr>
          <w:noProof/>
          <w:color w:val="auto"/>
          <w:sz w:val="23"/>
          <w:szCs w:val="23"/>
        </w:rPr>
        <w:drawing>
          <wp:inline distT="0" distB="0" distL="0" distR="0" wp14:anchorId="1CB901AD" wp14:editId="00820F4F">
            <wp:extent cx="1757238" cy="1764349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81" cy="17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EB" w:rsidRDefault="001C2EEB" w:rsidP="0053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534567" w:rsidRDefault="00534567" w:rsidP="0053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A4234F" w:rsidRDefault="006F30E8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6F30E8">
        <w:rPr>
          <w:color w:val="auto"/>
          <w:sz w:val="23"/>
          <w:szCs w:val="23"/>
        </w:rPr>
        <w:t>Employees who left seem to have wide range of last evaluation</w:t>
      </w:r>
    </w:p>
    <w:p w:rsidR="00600433" w:rsidRDefault="006F30E8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6F30E8">
        <w:rPr>
          <w:color w:val="auto"/>
          <w:sz w:val="23"/>
          <w:szCs w:val="23"/>
        </w:rPr>
        <w:t>Satisfaction level seemed to be low for employees who left. This seems to be strong predictor</w:t>
      </w:r>
    </w:p>
    <w:p w:rsidR="006F30E8" w:rsidRDefault="006F30E8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6F30E8">
        <w:rPr>
          <w:color w:val="auto"/>
          <w:sz w:val="23"/>
          <w:szCs w:val="23"/>
        </w:rPr>
        <w:t>Employees who left have more time spend in company</w:t>
      </w:r>
    </w:p>
    <w:p w:rsidR="00A4234F" w:rsidRDefault="00A4234F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935416" w:rsidRDefault="0093541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935416" w:rsidRDefault="0093541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FC427B" w:rsidRDefault="00FC427B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7C0558" w:rsidRDefault="007C0558" w:rsidP="007C0558">
      <w:pPr>
        <w:pStyle w:val="Heading1"/>
      </w:pPr>
      <w:r>
        <w:lastRenderedPageBreak/>
        <w:t>Feature Engineering</w:t>
      </w:r>
    </w:p>
    <w:p w:rsidR="006725D0" w:rsidRDefault="006725D0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7449E3" w:rsidRDefault="00855B0A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A0E56BE" wp14:editId="7080F114">
            <wp:extent cx="3076575" cy="32361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1075" cy="32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0A" w:rsidRDefault="00855B0A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0710CB" w:rsidRDefault="000710CB" w:rsidP="00071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7449E3" w:rsidRDefault="000710CB" w:rsidP="00071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Seems to be no missing values</w:t>
      </w: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B2BAF" w:rsidRDefault="006B2BAF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6B2BAF" w:rsidRDefault="006B2BAF" w:rsidP="006B2BAF">
      <w:pPr>
        <w:pStyle w:val="Heading1"/>
      </w:pPr>
      <w:r>
        <w:lastRenderedPageBreak/>
        <w:t xml:space="preserve">Build </w:t>
      </w:r>
      <w:r w:rsidR="00F03285">
        <w:t xml:space="preserve">Predictive </w:t>
      </w:r>
      <w:r>
        <w:t>Models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5E83">
        <w:rPr>
          <w:rFonts w:ascii="Lucida Console" w:eastAsia="Times New Roman" w:hAnsi="Lucida Console" w:cs="Courier New"/>
          <w:color w:val="0000FF"/>
          <w:sz w:val="20"/>
          <w:szCs w:val="20"/>
        </w:rPr>
        <w:t>&gt; summary(results)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summary.resamples</w:t>
      </w:r>
      <w:proofErr w:type="spellEnd"/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(object = results)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Models: </w:t>
      </w: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m_lda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m_glm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m_cart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m_knn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m_svm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m_rf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m_gbm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Number of resamples: 10 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Accuracy 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Min. 1st Qu. Median   Mean 3rd Qu.   Max. NA's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lda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0.7615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0.7752 0.7795 0.7802  0.7868 0.8010    0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0.7715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0.7855 0.7942 0.7913  0.7987 0.8033    0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m_cart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0.9000  0.9044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0.9138 0.9203  0.9363 0.9483    0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knn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0.9308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0.9344 0.9391 0.9411  0.9455 0.9558    0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svm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0.9400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0.9419 0.9492 0.9493  0.9556 0.9608    0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m_rf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0.9842  0.9892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0.9908 0.9906  0.9931 0.9967    0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gbm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0.9667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0.9725 0.9746 0.9746  0.9771 0.9825    0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Kappa 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Min. 1st Qu. Median   Mean 3rd Qu.   Max. NA's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lda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0.2263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0.2619 0.2911 0.2899  0.3102 0.3709    0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0.2567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0.3125 0.3354 0.3321  0.3603 0.3724    0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m_cart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0.6912  0.7104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0.7399 0.7659  0.8301 0.8603    0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knn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0.8119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0.8180 0.8363 0.8389  0.8511 0.8799    0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svm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0.8319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0.8413 0.8603 0.8604  0.8773 0.8907    0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m_rf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0.9556  0.9698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0.9745 0.9738  0.9810 0.9908    0</w:t>
      </w:r>
    </w:p>
    <w:p w:rsidR="00B82CFF" w:rsidRPr="00B82CFF" w:rsidRDefault="00B82CFF" w:rsidP="00B8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>gbm</w:t>
      </w:r>
      <w:proofErr w:type="spell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0.9062</w:t>
      </w:r>
      <w:proofErr w:type="gramEnd"/>
      <w:r w:rsidRPr="00B82C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0.9229 0.9291 0.9289  0.9361 0.9514    0</w:t>
      </w:r>
    </w:p>
    <w:p w:rsidR="001C1C45" w:rsidRDefault="001C1C45">
      <w:pPr>
        <w:rPr>
          <w:color w:val="auto"/>
          <w:sz w:val="23"/>
          <w:szCs w:val="23"/>
        </w:rPr>
      </w:pPr>
      <w:r w:rsidRPr="001C1C45">
        <w:rPr>
          <w:color w:val="auto"/>
          <w:sz w:val="23"/>
          <w:szCs w:val="23"/>
        </w:rPr>
        <w:t xml:space="preserve"> </w:t>
      </w:r>
      <w:r w:rsidR="009F3743" w:rsidRPr="009F3743">
        <w:rPr>
          <w:noProof/>
          <w:color w:val="auto"/>
          <w:sz w:val="23"/>
          <w:szCs w:val="23"/>
        </w:rPr>
        <w:drawing>
          <wp:inline distT="0" distB="0" distL="0" distR="0">
            <wp:extent cx="2480807" cy="260159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37" cy="260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743" w:rsidRPr="009F3743">
        <w:rPr>
          <w:color w:val="auto"/>
          <w:sz w:val="23"/>
          <w:szCs w:val="23"/>
        </w:rPr>
        <w:t xml:space="preserve"> </w:t>
      </w:r>
      <w:r w:rsidR="009F3743" w:rsidRPr="009F3743">
        <w:rPr>
          <w:noProof/>
          <w:color w:val="auto"/>
          <w:sz w:val="23"/>
          <w:szCs w:val="23"/>
        </w:rPr>
        <w:drawing>
          <wp:inline distT="0" distB="0" distL="0" distR="0">
            <wp:extent cx="2417196" cy="269076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25" cy="270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540" w:rsidRDefault="00CA5540" w:rsidP="00A16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A162F8" w:rsidRDefault="00A162F8" w:rsidP="00A16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A162F8" w:rsidRDefault="005F1B7C" w:rsidP="00A16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Random Forest seems to </w:t>
      </w:r>
      <w:r w:rsidR="00046973">
        <w:rPr>
          <w:color w:val="auto"/>
          <w:sz w:val="23"/>
          <w:szCs w:val="23"/>
        </w:rPr>
        <w:t>be standing out as best model</w:t>
      </w:r>
      <w:r w:rsidR="00480A96">
        <w:rPr>
          <w:color w:val="auto"/>
          <w:sz w:val="23"/>
          <w:szCs w:val="23"/>
        </w:rPr>
        <w:t xml:space="preserve"> given data</w:t>
      </w:r>
    </w:p>
    <w:p w:rsidR="00604542" w:rsidRDefault="00604542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7C147B" w:rsidRDefault="007C147B" w:rsidP="007C147B">
      <w:pPr>
        <w:pStyle w:val="Heading1"/>
      </w:pPr>
      <w:r>
        <w:lastRenderedPageBreak/>
        <w:t>Predict Models with validation set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2B46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F52B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2B46">
        <w:rPr>
          <w:rFonts w:ascii="Lucida Console" w:eastAsia="Times New Roman" w:hAnsi="Lucida Console" w:cs="Courier New"/>
          <w:color w:val="0000FF"/>
          <w:sz w:val="20"/>
          <w:szCs w:val="20"/>
        </w:rPr>
        <w:t>predict_</w:t>
      </w:r>
      <w:proofErr w:type="gramStart"/>
      <w:r w:rsidRPr="00F52B46">
        <w:rPr>
          <w:rFonts w:ascii="Lucida Console" w:eastAsia="Times New Roman" w:hAnsi="Lucida Console" w:cs="Courier New"/>
          <w:color w:val="0000FF"/>
          <w:sz w:val="20"/>
          <w:szCs w:val="20"/>
        </w:rPr>
        <w:t>rf,val</w:t>
      </w:r>
      <w:proofErr w:type="gramEnd"/>
      <w:r w:rsidRPr="00F52B46">
        <w:rPr>
          <w:rFonts w:ascii="Lucida Console" w:eastAsia="Times New Roman" w:hAnsi="Lucida Console" w:cs="Courier New"/>
          <w:color w:val="0000FF"/>
          <w:sz w:val="20"/>
          <w:szCs w:val="20"/>
        </w:rPr>
        <w:t>_hr_left$left</w:t>
      </w:r>
      <w:proofErr w:type="spellEnd"/>
      <w:r w:rsidRPr="00F52B4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Prediction    0    1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0 2289   20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1   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3  687</w:t>
      </w:r>
      <w:proofErr w:type="gramEnd"/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0.9923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(0.9885, 0.9951)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0.7643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 2.2e-16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0.9785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0.0008492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0.9987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0.9717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0.9913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0.9957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0.7643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0.7633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0.7699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0.9852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F52B46" w:rsidRPr="00F52B46" w:rsidRDefault="00F52B46" w:rsidP="00F5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F52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</w:t>
      </w:r>
    </w:p>
    <w:p w:rsidR="00530E05" w:rsidRDefault="00530E05" w:rsidP="00530E05"/>
    <w:p w:rsidR="00C47E95" w:rsidRDefault="00C47E95" w:rsidP="00530E05">
      <w:r w:rsidRPr="00C47E95">
        <w:t xml:space="preserve"> </w:t>
      </w:r>
      <w:r w:rsidR="0038640B" w:rsidRPr="0038640B">
        <w:rPr>
          <w:noProof/>
        </w:rPr>
        <w:drawing>
          <wp:inline distT="0" distB="0" distL="0" distR="0">
            <wp:extent cx="2145388" cy="227407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66" cy="227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40B" w:rsidRPr="0038640B">
        <w:t xml:space="preserve"> </w:t>
      </w:r>
      <w:r w:rsidR="0038640B" w:rsidRPr="0038640B">
        <w:rPr>
          <w:noProof/>
        </w:rPr>
        <w:drawing>
          <wp:inline distT="0" distB="0" distL="0" distR="0">
            <wp:extent cx="2075290" cy="2199770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732" cy="22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D2" w:rsidRDefault="00963ED2" w:rsidP="00963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963ED2" w:rsidRDefault="00963ED2" w:rsidP="00963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Random Forest is giving </w:t>
      </w:r>
      <w:r w:rsidR="00C821A5">
        <w:rPr>
          <w:color w:val="auto"/>
          <w:sz w:val="23"/>
          <w:szCs w:val="23"/>
        </w:rPr>
        <w:t xml:space="preserve">best </w:t>
      </w:r>
      <w:r>
        <w:rPr>
          <w:color w:val="auto"/>
          <w:sz w:val="23"/>
          <w:szCs w:val="23"/>
        </w:rPr>
        <w:t>accuracy and selected as best model for this set of data</w:t>
      </w:r>
    </w:p>
    <w:p w:rsidR="00C821A5" w:rsidRDefault="00C821A5" w:rsidP="00963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Satisfaction Level turned out to be the best predictor followed by time spend in company, # of projects worked, </w:t>
      </w:r>
      <w:proofErr w:type="spellStart"/>
      <w:r>
        <w:rPr>
          <w:color w:val="auto"/>
          <w:sz w:val="23"/>
          <w:szCs w:val="23"/>
        </w:rPr>
        <w:t>Avg</w:t>
      </w:r>
      <w:proofErr w:type="spellEnd"/>
      <w:r>
        <w:rPr>
          <w:color w:val="auto"/>
          <w:sz w:val="23"/>
          <w:szCs w:val="23"/>
        </w:rPr>
        <w:t xml:space="preserve"> monthly hours spent</w:t>
      </w:r>
      <w:r w:rsidR="00757FA6">
        <w:rPr>
          <w:color w:val="auto"/>
          <w:sz w:val="23"/>
          <w:szCs w:val="23"/>
        </w:rPr>
        <w:t xml:space="preserve"> and last evaluation</w:t>
      </w:r>
    </w:p>
    <w:p w:rsidR="00D44A03" w:rsidRDefault="00D44A03">
      <w:pPr>
        <w:rPr>
          <w:color w:val="auto"/>
          <w:sz w:val="23"/>
          <w:szCs w:val="23"/>
        </w:rPr>
      </w:pPr>
    </w:p>
    <w:p w:rsidR="00A162F8" w:rsidRDefault="00A162F8">
      <w:pPr>
        <w:rPr>
          <w:color w:val="auto"/>
          <w:sz w:val="23"/>
          <w:szCs w:val="23"/>
        </w:rPr>
      </w:pPr>
    </w:p>
    <w:p w:rsidR="002B2548" w:rsidRDefault="002B2548" w:rsidP="002B2548">
      <w:pPr>
        <w:pStyle w:val="Heading1"/>
      </w:pPr>
      <w:r>
        <w:t>AUC Curve</w:t>
      </w:r>
    </w:p>
    <w:p w:rsidR="007449E3" w:rsidRDefault="00C20B5A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C20B5A">
        <w:rPr>
          <w:noProof/>
          <w:color w:val="auto"/>
          <w:sz w:val="23"/>
          <w:szCs w:val="23"/>
        </w:rPr>
        <w:drawing>
          <wp:inline distT="0" distB="0" distL="0" distR="0">
            <wp:extent cx="5486400" cy="581548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1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8502AF" w:rsidRDefault="008502AF" w:rsidP="0085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8502AF" w:rsidRDefault="00FC5B43" w:rsidP="0085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Another proof of Random Forest being perfect model for this data</w:t>
      </w:r>
    </w:p>
    <w:p w:rsidR="007449E3" w:rsidRPr="002C27EC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sectPr w:rsidR="007449E3" w:rsidRPr="002C27EC">
      <w:footerReference w:type="default" r:id="rId3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A75" w:rsidRDefault="00210A75" w:rsidP="00C6554A">
      <w:pPr>
        <w:spacing w:before="0" w:after="0" w:line="240" w:lineRule="auto"/>
      </w:pPr>
      <w:r>
        <w:separator/>
      </w:r>
    </w:p>
  </w:endnote>
  <w:endnote w:type="continuationSeparator" w:id="0">
    <w:p w:rsidR="00210A75" w:rsidRDefault="00210A7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20B5A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A75" w:rsidRDefault="00210A75" w:rsidP="00C6554A">
      <w:pPr>
        <w:spacing w:before="0" w:after="0" w:line="240" w:lineRule="auto"/>
      </w:pPr>
      <w:r>
        <w:separator/>
      </w:r>
    </w:p>
  </w:footnote>
  <w:footnote w:type="continuationSeparator" w:id="0">
    <w:p w:rsidR="00210A75" w:rsidRDefault="00210A7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C3"/>
    <w:rsid w:val="00004536"/>
    <w:rsid w:val="00046973"/>
    <w:rsid w:val="00063C19"/>
    <w:rsid w:val="000710CB"/>
    <w:rsid w:val="000A7844"/>
    <w:rsid w:val="0011703E"/>
    <w:rsid w:val="00127FE9"/>
    <w:rsid w:val="001403E6"/>
    <w:rsid w:val="00146456"/>
    <w:rsid w:val="00174169"/>
    <w:rsid w:val="001744C2"/>
    <w:rsid w:val="001C1C45"/>
    <w:rsid w:val="001C2EEB"/>
    <w:rsid w:val="001C4D0D"/>
    <w:rsid w:val="001C6D8E"/>
    <w:rsid w:val="001D0FDE"/>
    <w:rsid w:val="00210A75"/>
    <w:rsid w:val="0023241E"/>
    <w:rsid w:val="002554CD"/>
    <w:rsid w:val="00293B83"/>
    <w:rsid w:val="002B2548"/>
    <w:rsid w:val="002B4294"/>
    <w:rsid w:val="002C27EC"/>
    <w:rsid w:val="00305C11"/>
    <w:rsid w:val="00317184"/>
    <w:rsid w:val="003214F4"/>
    <w:rsid w:val="00323C88"/>
    <w:rsid w:val="00333D0D"/>
    <w:rsid w:val="00355533"/>
    <w:rsid w:val="0038640B"/>
    <w:rsid w:val="003C54C7"/>
    <w:rsid w:val="004135D7"/>
    <w:rsid w:val="00436CAA"/>
    <w:rsid w:val="00480A96"/>
    <w:rsid w:val="00491583"/>
    <w:rsid w:val="00495FEE"/>
    <w:rsid w:val="004A082B"/>
    <w:rsid w:val="004C049F"/>
    <w:rsid w:val="005000E2"/>
    <w:rsid w:val="0050424A"/>
    <w:rsid w:val="00505485"/>
    <w:rsid w:val="00507634"/>
    <w:rsid w:val="00507824"/>
    <w:rsid w:val="0052535C"/>
    <w:rsid w:val="00530E05"/>
    <w:rsid w:val="005325BF"/>
    <w:rsid w:val="00534567"/>
    <w:rsid w:val="005715D1"/>
    <w:rsid w:val="005F1B7C"/>
    <w:rsid w:val="00600433"/>
    <w:rsid w:val="00604542"/>
    <w:rsid w:val="00605DF4"/>
    <w:rsid w:val="00615826"/>
    <w:rsid w:val="00665E83"/>
    <w:rsid w:val="006725D0"/>
    <w:rsid w:val="006A3CE7"/>
    <w:rsid w:val="006B2BAF"/>
    <w:rsid w:val="006D0A0B"/>
    <w:rsid w:val="006D214E"/>
    <w:rsid w:val="006F028B"/>
    <w:rsid w:val="006F30E8"/>
    <w:rsid w:val="006F4586"/>
    <w:rsid w:val="00722935"/>
    <w:rsid w:val="007449E3"/>
    <w:rsid w:val="00757FA6"/>
    <w:rsid w:val="00770013"/>
    <w:rsid w:val="007854DA"/>
    <w:rsid w:val="007C0558"/>
    <w:rsid w:val="007C147B"/>
    <w:rsid w:val="007E7EFF"/>
    <w:rsid w:val="008464B8"/>
    <w:rsid w:val="008502AF"/>
    <w:rsid w:val="00855B0A"/>
    <w:rsid w:val="0088419B"/>
    <w:rsid w:val="008847EA"/>
    <w:rsid w:val="00912E40"/>
    <w:rsid w:val="00935416"/>
    <w:rsid w:val="00940F14"/>
    <w:rsid w:val="0094580F"/>
    <w:rsid w:val="00963ED2"/>
    <w:rsid w:val="00974BEB"/>
    <w:rsid w:val="00986CFE"/>
    <w:rsid w:val="00991DCF"/>
    <w:rsid w:val="009B5DED"/>
    <w:rsid w:val="009C030D"/>
    <w:rsid w:val="009C411E"/>
    <w:rsid w:val="009C7E52"/>
    <w:rsid w:val="009D039B"/>
    <w:rsid w:val="009D5C6F"/>
    <w:rsid w:val="009F3743"/>
    <w:rsid w:val="00A162F8"/>
    <w:rsid w:val="00A17086"/>
    <w:rsid w:val="00A231E8"/>
    <w:rsid w:val="00A351E1"/>
    <w:rsid w:val="00A4234F"/>
    <w:rsid w:val="00AB0935"/>
    <w:rsid w:val="00AB3246"/>
    <w:rsid w:val="00AD20C3"/>
    <w:rsid w:val="00B05AC7"/>
    <w:rsid w:val="00B07098"/>
    <w:rsid w:val="00B1517A"/>
    <w:rsid w:val="00B2608C"/>
    <w:rsid w:val="00B638A6"/>
    <w:rsid w:val="00B82CFF"/>
    <w:rsid w:val="00BB0B53"/>
    <w:rsid w:val="00BB5B91"/>
    <w:rsid w:val="00BC0340"/>
    <w:rsid w:val="00BD6B86"/>
    <w:rsid w:val="00C20B5A"/>
    <w:rsid w:val="00C47E95"/>
    <w:rsid w:val="00C6554A"/>
    <w:rsid w:val="00C821A5"/>
    <w:rsid w:val="00C8240B"/>
    <w:rsid w:val="00CA5540"/>
    <w:rsid w:val="00CD4C8A"/>
    <w:rsid w:val="00CD742E"/>
    <w:rsid w:val="00CE1B59"/>
    <w:rsid w:val="00D41042"/>
    <w:rsid w:val="00D44A03"/>
    <w:rsid w:val="00D66C45"/>
    <w:rsid w:val="00DF6691"/>
    <w:rsid w:val="00E22EB4"/>
    <w:rsid w:val="00E7498C"/>
    <w:rsid w:val="00ED7C44"/>
    <w:rsid w:val="00F03285"/>
    <w:rsid w:val="00F41997"/>
    <w:rsid w:val="00F52B46"/>
    <w:rsid w:val="00F92C5C"/>
    <w:rsid w:val="00FC427B"/>
    <w:rsid w:val="00FC5B43"/>
    <w:rsid w:val="00FE0CEE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E05F5"/>
  <w15:chartTrackingRefBased/>
  <w15:docId w15:val="{866AF91A-C664-4CD5-AD08-F9DC2FDB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9C030D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gghfmyibcpb">
    <w:name w:val="gghfmyibcpb"/>
    <w:basedOn w:val="DefaultParagraphFont"/>
    <w:rsid w:val="00491583"/>
  </w:style>
  <w:style w:type="character" w:customStyle="1" w:styleId="gghfmyibcob">
    <w:name w:val="gghfmyibcob"/>
    <w:basedOn w:val="DefaultParagraphFont"/>
    <w:rsid w:val="00491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204</TotalTime>
  <Pages>11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Kalamkar</dc:creator>
  <cp:keywords/>
  <dc:description/>
  <cp:lastModifiedBy>Manoj Kalamkar</cp:lastModifiedBy>
  <cp:revision>111</cp:revision>
  <dcterms:created xsi:type="dcterms:W3CDTF">2017-06-10T04:30:00Z</dcterms:created>
  <dcterms:modified xsi:type="dcterms:W3CDTF">2017-06-10T17:34:00Z</dcterms:modified>
</cp:coreProperties>
</file>